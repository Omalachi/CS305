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2CA16E18" w14:textId="77777777" w:rsidR="00D35E63" w:rsidRPr="00D35E63" w:rsidRDefault="007C2493" w:rsidP="00D35E63">
      <w:pPr>
        <w:spacing w:after="0" w:line="240" w:lineRule="auto"/>
        <w:rPr>
          <w:sz w:val="22"/>
        </w:rPr>
      </w:pPr>
      <w:r w:rsidRPr="00685DFC">
        <w:rPr>
          <w:sz w:val="22"/>
        </w:rPr>
        <w:t>[</w:t>
      </w:r>
      <w:r w:rsidR="00D35E63" w:rsidRPr="00D35E63">
        <w:rPr>
          <w:sz w:val="22"/>
        </w:rPr>
        <w:t xml:space="preserve">The application, a Spring-based API, includes two methods (number and greeting) that return Greeting objects. It handles user input to either return array elements or generate personalized messages. Core security concerns include </w:t>
      </w:r>
      <w:r w:rsidR="00D35E63" w:rsidRPr="00D35E63">
        <w:rPr>
          <w:b/>
          <w:bCs/>
          <w:sz w:val="22"/>
        </w:rPr>
        <w:t>Input Validation</w:t>
      </w:r>
      <w:r w:rsidR="00D35E63" w:rsidRPr="00D35E63">
        <w:rPr>
          <w:sz w:val="22"/>
        </w:rPr>
        <w:t xml:space="preserve">, </w:t>
      </w:r>
      <w:r w:rsidR="00D35E63" w:rsidRPr="00D35E63">
        <w:rPr>
          <w:b/>
          <w:bCs/>
          <w:sz w:val="22"/>
        </w:rPr>
        <w:t>API Security</w:t>
      </w:r>
      <w:r w:rsidR="00D35E63" w:rsidRPr="00D35E63">
        <w:rPr>
          <w:sz w:val="22"/>
        </w:rPr>
        <w:t xml:space="preserve">, </w:t>
      </w:r>
      <w:r w:rsidR="00D35E63" w:rsidRPr="00D35E63">
        <w:rPr>
          <w:b/>
          <w:bCs/>
          <w:sz w:val="22"/>
        </w:rPr>
        <w:t>Error Handling</w:t>
      </w:r>
      <w:r w:rsidR="00D35E63" w:rsidRPr="00D35E63">
        <w:rPr>
          <w:sz w:val="22"/>
        </w:rPr>
        <w:t xml:space="preserve">, and </w:t>
      </w:r>
      <w:r w:rsidR="00D35E63" w:rsidRPr="00D35E63">
        <w:rPr>
          <w:b/>
          <w:bCs/>
          <w:sz w:val="22"/>
        </w:rPr>
        <w:t>Data Encapsulation</w:t>
      </w:r>
      <w:r w:rsidR="00D35E63" w:rsidRPr="00D35E63">
        <w:rPr>
          <w:sz w:val="22"/>
        </w:rPr>
        <w:t>.</w:t>
      </w:r>
    </w:p>
    <w:p w14:paraId="48095A2C" w14:textId="0C6E5F0E" w:rsidR="00D35E63" w:rsidRPr="00D35E63" w:rsidRDefault="00D35E63" w:rsidP="00D35E63">
      <w:pPr>
        <w:pStyle w:val="ListParagraph"/>
        <w:numPr>
          <w:ilvl w:val="0"/>
          <w:numId w:val="8"/>
        </w:numPr>
        <w:spacing w:after="0" w:line="240" w:lineRule="auto"/>
        <w:rPr>
          <w:sz w:val="22"/>
        </w:rPr>
      </w:pPr>
      <w:r w:rsidRPr="00D35E63">
        <w:rPr>
          <w:b/>
          <w:bCs/>
          <w:sz w:val="22"/>
        </w:rPr>
        <w:t>Input Validation</w:t>
      </w:r>
      <w:r w:rsidRPr="00D35E63">
        <w:rPr>
          <w:sz w:val="22"/>
        </w:rPr>
        <w:t xml:space="preserve"> is essential to prevent errors or malicious inputs from compromising functionality.</w:t>
      </w:r>
    </w:p>
    <w:p w14:paraId="29D52074" w14:textId="77777777" w:rsidR="00D35E63" w:rsidRPr="00D35E63" w:rsidRDefault="00D35E63" w:rsidP="00D35E63">
      <w:pPr>
        <w:numPr>
          <w:ilvl w:val="0"/>
          <w:numId w:val="8"/>
        </w:numPr>
        <w:spacing w:after="0" w:line="240" w:lineRule="auto"/>
        <w:rPr>
          <w:sz w:val="22"/>
        </w:rPr>
      </w:pPr>
      <w:r w:rsidRPr="00D35E63">
        <w:rPr>
          <w:b/>
          <w:bCs/>
          <w:sz w:val="22"/>
        </w:rPr>
        <w:t>API Security</w:t>
      </w:r>
      <w:r w:rsidRPr="00D35E63">
        <w:rPr>
          <w:sz w:val="22"/>
        </w:rPr>
        <w:t xml:space="preserve"> ensures the API can’t be exploited through insecure communication channels.</w:t>
      </w:r>
    </w:p>
    <w:p w14:paraId="704ACD24" w14:textId="77777777" w:rsidR="00D35E63" w:rsidRPr="00D35E63" w:rsidRDefault="00D35E63" w:rsidP="00D35E63">
      <w:pPr>
        <w:spacing w:after="0" w:line="240" w:lineRule="auto"/>
        <w:ind w:left="720"/>
        <w:rPr>
          <w:sz w:val="22"/>
        </w:rPr>
      </w:pPr>
      <w:r w:rsidRPr="00D35E63">
        <w:rPr>
          <w:b/>
          <w:bCs/>
          <w:sz w:val="22"/>
        </w:rPr>
        <w:t>Error Handling</w:t>
      </w:r>
      <w:r w:rsidRPr="00D35E63">
        <w:rPr>
          <w:sz w:val="22"/>
        </w:rPr>
        <w:t xml:space="preserve"> must avoid exposing internal system details that could assist attackers.</w:t>
      </w:r>
    </w:p>
    <w:p w14:paraId="6D912FED" w14:textId="57DBDAE4" w:rsidR="007C2493" w:rsidRPr="00D35E63" w:rsidRDefault="00D35E63" w:rsidP="00230741">
      <w:pPr>
        <w:numPr>
          <w:ilvl w:val="0"/>
          <w:numId w:val="8"/>
        </w:numPr>
        <w:spacing w:after="0" w:line="240" w:lineRule="auto"/>
        <w:rPr>
          <w:sz w:val="22"/>
        </w:rPr>
      </w:pPr>
      <w:r w:rsidRPr="00D35E63">
        <w:rPr>
          <w:b/>
          <w:bCs/>
          <w:sz w:val="22"/>
        </w:rPr>
        <w:t>Data Encapsulation</w:t>
      </w:r>
      <w:r w:rsidRPr="00D35E63">
        <w:rPr>
          <w:sz w:val="22"/>
        </w:rPr>
        <w:t xml:space="preserve"> protects sensitive information by using private fields and controlled access via getter/setter methods.</w:t>
      </w:r>
      <w:r w:rsidR="007C2493" w:rsidRPr="00D35E63">
        <w:rPr>
          <w:sz w:val="22"/>
        </w:rPr>
        <w:t>]</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42B2D5B6" w14:textId="56F35D72" w:rsidR="00D35E63" w:rsidRPr="00D35E63" w:rsidRDefault="00DD23EE" w:rsidP="00D35E63">
      <w:pPr>
        <w:suppressAutoHyphens/>
        <w:spacing w:after="0" w:line="240" w:lineRule="auto"/>
        <w:rPr>
          <w:sz w:val="22"/>
        </w:rPr>
      </w:pPr>
      <w:r w:rsidRPr="00685DFC">
        <w:rPr>
          <w:sz w:val="22"/>
        </w:rPr>
        <w:t>[</w:t>
      </w:r>
      <w:proofErr w:type="spellStart"/>
      <w:r w:rsidR="00D35E63">
        <w:rPr>
          <w:sz w:val="22"/>
        </w:rPr>
        <w:t>i</w:t>
      </w:r>
      <w:proofErr w:type="spellEnd"/>
      <w:r w:rsidR="00D35E63">
        <w:rPr>
          <w:sz w:val="22"/>
        </w:rPr>
        <w:t xml:space="preserve">) </w:t>
      </w:r>
      <w:r w:rsidR="00D35E63" w:rsidRPr="00D35E63">
        <w:rPr>
          <w:b/>
          <w:bCs/>
          <w:sz w:val="22"/>
        </w:rPr>
        <w:t>Input Validation</w:t>
      </w:r>
      <w:r w:rsidR="00D35E63" w:rsidRPr="00D35E63">
        <w:rPr>
          <w:sz w:val="22"/>
        </w:rPr>
        <w:t xml:space="preserve"> is prioritized to block malformed or malicious inputs, which are common attack vectors.</w:t>
      </w:r>
    </w:p>
    <w:p w14:paraId="61BD7A10" w14:textId="62882151" w:rsidR="00D35E63" w:rsidRPr="00D35E63" w:rsidRDefault="00D35E63" w:rsidP="00D35E63">
      <w:pPr>
        <w:suppressAutoHyphens/>
        <w:spacing w:after="0" w:line="240" w:lineRule="auto"/>
        <w:rPr>
          <w:sz w:val="22"/>
        </w:rPr>
      </w:pPr>
      <w:r>
        <w:rPr>
          <w:sz w:val="22"/>
        </w:rPr>
        <w:t>ii)</w:t>
      </w:r>
      <w:r w:rsidRPr="00D35E63">
        <w:rPr>
          <w:sz w:val="22"/>
        </w:rPr>
        <w:t xml:space="preserve">  </w:t>
      </w:r>
      <w:r w:rsidRPr="00D35E63">
        <w:rPr>
          <w:b/>
          <w:bCs/>
          <w:sz w:val="22"/>
        </w:rPr>
        <w:t>API Security</w:t>
      </w:r>
      <w:r w:rsidRPr="00D35E63">
        <w:rPr>
          <w:sz w:val="22"/>
        </w:rPr>
        <w:t xml:space="preserve"> protects the integrity of client-server communication, especially important for apps processing user data.</w:t>
      </w:r>
    </w:p>
    <w:p w14:paraId="3D009493" w14:textId="1D1FA9E6" w:rsidR="00D35E63" w:rsidRPr="00D35E63" w:rsidRDefault="00D35E63" w:rsidP="00D35E63">
      <w:pPr>
        <w:suppressAutoHyphens/>
        <w:spacing w:after="0" w:line="240" w:lineRule="auto"/>
        <w:rPr>
          <w:sz w:val="22"/>
        </w:rPr>
      </w:pPr>
      <w:r>
        <w:rPr>
          <w:sz w:val="22"/>
        </w:rPr>
        <w:t>iii)</w:t>
      </w:r>
      <w:r w:rsidRPr="00D35E63">
        <w:rPr>
          <w:sz w:val="22"/>
        </w:rPr>
        <w:t xml:space="preserve"> </w:t>
      </w:r>
      <w:r w:rsidRPr="00D35E63">
        <w:rPr>
          <w:b/>
          <w:bCs/>
          <w:sz w:val="22"/>
        </w:rPr>
        <w:t>Error Handling</w:t>
      </w:r>
      <w:r w:rsidRPr="00D35E63">
        <w:rPr>
          <w:sz w:val="22"/>
        </w:rPr>
        <w:t xml:space="preserve"> should be generic to avoid leaking internal application details that attackers can exploit.</w:t>
      </w:r>
    </w:p>
    <w:p w14:paraId="748043A0" w14:textId="7F02806B" w:rsidR="00DD23EE" w:rsidRPr="00685DFC" w:rsidRDefault="00D35E63" w:rsidP="00230741">
      <w:pPr>
        <w:suppressAutoHyphens/>
        <w:spacing w:after="0" w:line="240" w:lineRule="auto"/>
        <w:rPr>
          <w:sz w:val="22"/>
        </w:rPr>
      </w:pPr>
      <w:r>
        <w:rPr>
          <w:sz w:val="22"/>
        </w:rPr>
        <w:t>iv)</w:t>
      </w:r>
      <w:r w:rsidRPr="00D35E63">
        <w:rPr>
          <w:sz w:val="22"/>
        </w:rPr>
        <w:t xml:space="preserve">  </w:t>
      </w:r>
      <w:r w:rsidRPr="00D35E63">
        <w:rPr>
          <w:b/>
          <w:bCs/>
          <w:sz w:val="22"/>
        </w:rPr>
        <w:t>Encapsulation</w:t>
      </w:r>
      <w:r w:rsidRPr="00D35E63">
        <w:rPr>
          <w:sz w:val="22"/>
        </w:rPr>
        <w:t xml:space="preserve"> reinforces secure coding practices by restricting direct access to internal data, aligning with principles of object-oriented programming and secure design in Spring applications.</w:t>
      </w:r>
      <w:r w:rsidR="00DD23EE" w:rsidRPr="00685DFC">
        <w:rPr>
          <w:sz w:val="22"/>
        </w:rPr>
        <w:t>]</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2EA56241" w:rsidR="00DD23EE" w:rsidRPr="00685DFC" w:rsidRDefault="00DD23EE" w:rsidP="00230741">
      <w:pPr>
        <w:suppressAutoHyphens/>
        <w:spacing w:after="0" w:line="240" w:lineRule="auto"/>
        <w:rPr>
          <w:sz w:val="22"/>
        </w:rPr>
      </w:pPr>
      <w:r w:rsidRPr="00685DFC">
        <w:rPr>
          <w:sz w:val="22"/>
        </w:rPr>
        <w:t>[</w:t>
      </w:r>
      <w:r w:rsidR="00D35E63" w:rsidRPr="00D35E63">
        <w:rPr>
          <w:sz w:val="22"/>
        </w:rPr>
        <w:t xml:space="preserve">The Greeting class uses proper encapsulation with private fields and getter/setter methods, but </w:t>
      </w:r>
      <w:proofErr w:type="spellStart"/>
      <w:r w:rsidR="00D35E63" w:rsidRPr="00D35E63">
        <w:rPr>
          <w:sz w:val="22"/>
        </w:rPr>
        <w:t>GreetingController</w:t>
      </w:r>
      <w:proofErr w:type="spellEnd"/>
      <w:r w:rsidR="00D35E63" w:rsidRPr="00D35E63">
        <w:rPr>
          <w:sz w:val="22"/>
        </w:rPr>
        <w:t xml:space="preserve"> does not fully take advantage of this. Input in the number method directly affects output without sanitization, risking injection or array index errors. Similarly, the greeting method lacks proper input checks, raising potential for buffer overflows or malformed data. Error messages could reveal implementation details, and the pom.xml file shows outdated dependencies that need updating for security and compatibility.</w:t>
      </w:r>
      <w:r w:rsidRPr="00685DFC">
        <w:rPr>
          <w:sz w:val="22"/>
        </w:rPr>
        <w:t>]</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43CC604" w14:textId="77777777" w:rsidR="00D35E63" w:rsidRPr="00D35E63" w:rsidRDefault="00DD23EE" w:rsidP="00D35E63">
      <w:pPr>
        <w:suppressAutoHyphens/>
        <w:spacing w:after="0" w:line="240" w:lineRule="auto"/>
        <w:rPr>
          <w:sz w:val="22"/>
        </w:rPr>
      </w:pPr>
      <w:r w:rsidRPr="00685DFC">
        <w:rPr>
          <w:sz w:val="22"/>
        </w:rPr>
        <w:t>[</w:t>
      </w:r>
      <w:r w:rsidR="00D35E63" w:rsidRPr="00D35E63">
        <w:rPr>
          <w:sz w:val="22"/>
        </w:rPr>
        <w:t>To strengthen application security:</w:t>
      </w:r>
    </w:p>
    <w:p w14:paraId="5A8582DC" w14:textId="292666EF" w:rsidR="00D35E63" w:rsidRPr="00D35E63" w:rsidRDefault="00D35E63" w:rsidP="00D35E63">
      <w:pPr>
        <w:pStyle w:val="ListParagraph"/>
        <w:numPr>
          <w:ilvl w:val="0"/>
          <w:numId w:val="9"/>
        </w:numPr>
        <w:suppressAutoHyphens/>
        <w:spacing w:after="0" w:line="240" w:lineRule="auto"/>
        <w:rPr>
          <w:sz w:val="22"/>
        </w:rPr>
      </w:pPr>
      <w:r w:rsidRPr="00D35E63">
        <w:rPr>
          <w:sz w:val="22"/>
        </w:rPr>
        <w:t xml:space="preserve">Implement strict </w:t>
      </w:r>
      <w:r w:rsidRPr="00D35E63">
        <w:rPr>
          <w:b/>
          <w:bCs/>
          <w:sz w:val="22"/>
        </w:rPr>
        <w:t>input validation and sanitization</w:t>
      </w:r>
      <w:r w:rsidRPr="00D35E63">
        <w:rPr>
          <w:sz w:val="22"/>
        </w:rPr>
        <w:t xml:space="preserve"> for all user inputs.</w:t>
      </w:r>
    </w:p>
    <w:p w14:paraId="4EFA120E" w14:textId="77777777" w:rsidR="00D35E63" w:rsidRPr="00D35E63" w:rsidRDefault="00D35E63" w:rsidP="00D35E63">
      <w:pPr>
        <w:numPr>
          <w:ilvl w:val="0"/>
          <w:numId w:val="9"/>
        </w:numPr>
        <w:suppressAutoHyphens/>
        <w:spacing w:after="0" w:line="240" w:lineRule="auto"/>
        <w:rPr>
          <w:sz w:val="22"/>
        </w:rPr>
      </w:pPr>
      <w:r w:rsidRPr="00D35E63">
        <w:rPr>
          <w:sz w:val="22"/>
        </w:rPr>
        <w:t>Ensure consistent use of encapsulation through Greeting class methods.</w:t>
      </w:r>
    </w:p>
    <w:p w14:paraId="6A937EA5" w14:textId="77777777" w:rsidR="00D35E63" w:rsidRPr="00D35E63" w:rsidRDefault="00D35E63" w:rsidP="00D35E63">
      <w:pPr>
        <w:numPr>
          <w:ilvl w:val="0"/>
          <w:numId w:val="9"/>
        </w:numPr>
        <w:suppressAutoHyphens/>
        <w:spacing w:after="0" w:line="240" w:lineRule="auto"/>
        <w:rPr>
          <w:sz w:val="22"/>
        </w:rPr>
      </w:pPr>
      <w:r w:rsidRPr="00D35E63">
        <w:rPr>
          <w:sz w:val="22"/>
        </w:rPr>
        <w:t xml:space="preserve">Obfuscate or generalize </w:t>
      </w:r>
      <w:r w:rsidRPr="00D35E63">
        <w:rPr>
          <w:b/>
          <w:bCs/>
          <w:sz w:val="22"/>
        </w:rPr>
        <w:t>error messages</w:t>
      </w:r>
      <w:r w:rsidRPr="00D35E63">
        <w:rPr>
          <w:sz w:val="22"/>
        </w:rPr>
        <w:t xml:space="preserve"> to prevent system detail leaks.</w:t>
      </w:r>
    </w:p>
    <w:p w14:paraId="7E513D33" w14:textId="0E2FB304" w:rsidR="00DD23EE" w:rsidRPr="00D35E63" w:rsidRDefault="00D35E63" w:rsidP="00230741">
      <w:pPr>
        <w:numPr>
          <w:ilvl w:val="0"/>
          <w:numId w:val="9"/>
        </w:numPr>
        <w:suppressAutoHyphens/>
        <w:spacing w:after="0" w:line="240" w:lineRule="auto"/>
        <w:rPr>
          <w:sz w:val="22"/>
        </w:rPr>
      </w:pPr>
      <w:r w:rsidRPr="00D35E63">
        <w:rPr>
          <w:sz w:val="22"/>
        </w:rPr>
        <w:lastRenderedPageBreak/>
        <w:t xml:space="preserve">Regularly update </w:t>
      </w:r>
      <w:r w:rsidRPr="00D35E63">
        <w:rPr>
          <w:b/>
          <w:bCs/>
          <w:sz w:val="22"/>
        </w:rPr>
        <w:t>Spring Framework</w:t>
      </w:r>
      <w:r w:rsidRPr="00D35E63">
        <w:rPr>
          <w:sz w:val="22"/>
        </w:rPr>
        <w:t>, Java JDK, and third-party dependencies, and perform vulnerability scans on all libraries.</w:t>
      </w:r>
      <w:r w:rsidR="00DD23EE" w:rsidRPr="00D35E63">
        <w:rPr>
          <w:sz w:val="22"/>
        </w:rPr>
        <w:t>]</w:t>
      </w:r>
    </w:p>
    <w:sectPr w:rsidR="00DD23EE" w:rsidRPr="00D35E6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760A7" w14:textId="77777777" w:rsidR="00565C12" w:rsidRDefault="00565C12" w:rsidP="0035598A">
      <w:pPr>
        <w:spacing w:after="0" w:line="240" w:lineRule="auto"/>
      </w:pPr>
      <w:r>
        <w:separator/>
      </w:r>
    </w:p>
  </w:endnote>
  <w:endnote w:type="continuationSeparator" w:id="0">
    <w:p w14:paraId="23095561" w14:textId="77777777" w:rsidR="00565C12" w:rsidRDefault="00565C12" w:rsidP="0035598A">
      <w:pPr>
        <w:spacing w:after="0" w:line="240" w:lineRule="auto"/>
      </w:pPr>
      <w:r>
        <w:continuationSeparator/>
      </w:r>
    </w:p>
  </w:endnote>
  <w:endnote w:type="continuationNotice" w:id="1">
    <w:p w14:paraId="538D7EAC" w14:textId="77777777" w:rsidR="00565C12" w:rsidRDefault="00565C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66185" w14:textId="77777777" w:rsidR="00565C12" w:rsidRDefault="00565C12" w:rsidP="0035598A">
      <w:pPr>
        <w:spacing w:after="0" w:line="240" w:lineRule="auto"/>
      </w:pPr>
      <w:r>
        <w:separator/>
      </w:r>
    </w:p>
  </w:footnote>
  <w:footnote w:type="continuationSeparator" w:id="0">
    <w:p w14:paraId="6E25DE78" w14:textId="77777777" w:rsidR="00565C12" w:rsidRDefault="00565C12" w:rsidP="0035598A">
      <w:pPr>
        <w:spacing w:after="0" w:line="240" w:lineRule="auto"/>
      </w:pPr>
      <w:r>
        <w:continuationSeparator/>
      </w:r>
    </w:p>
  </w:footnote>
  <w:footnote w:type="continuationNotice" w:id="1">
    <w:p w14:paraId="1EC63E16" w14:textId="77777777" w:rsidR="00565C12" w:rsidRDefault="00565C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14252E"/>
    <w:multiLevelType w:val="multilevel"/>
    <w:tmpl w:val="B96A875A"/>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A66C6"/>
    <w:multiLevelType w:val="multilevel"/>
    <w:tmpl w:val="23166238"/>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7"/>
  </w:num>
  <w:num w:numId="3" w16cid:durableId="1708598061">
    <w:abstractNumId w:val="1"/>
  </w:num>
  <w:num w:numId="4" w16cid:durableId="664164041">
    <w:abstractNumId w:val="8"/>
  </w:num>
  <w:num w:numId="5" w16cid:durableId="1576010246">
    <w:abstractNumId w:val="4"/>
  </w:num>
  <w:num w:numId="6" w16cid:durableId="580532388">
    <w:abstractNumId w:val="3"/>
  </w:num>
  <w:num w:numId="7" w16cid:durableId="148787396">
    <w:abstractNumId w:val="0"/>
  </w:num>
  <w:num w:numId="8" w16cid:durableId="1502967625">
    <w:abstractNumId w:val="6"/>
  </w:num>
  <w:num w:numId="9" w16cid:durableId="629019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F3E2F"/>
    <w:rsid w:val="001138B4"/>
    <w:rsid w:val="00181F0D"/>
    <w:rsid w:val="00182A4D"/>
    <w:rsid w:val="00202582"/>
    <w:rsid w:val="00230741"/>
    <w:rsid w:val="00332B14"/>
    <w:rsid w:val="0035598A"/>
    <w:rsid w:val="00377CA2"/>
    <w:rsid w:val="003E4240"/>
    <w:rsid w:val="0046474B"/>
    <w:rsid w:val="004A34BD"/>
    <w:rsid w:val="004B49A4"/>
    <w:rsid w:val="00510C3F"/>
    <w:rsid w:val="00512FEF"/>
    <w:rsid w:val="00565C12"/>
    <w:rsid w:val="005C0980"/>
    <w:rsid w:val="00685DFC"/>
    <w:rsid w:val="0069166E"/>
    <w:rsid w:val="006A51DF"/>
    <w:rsid w:val="006B047A"/>
    <w:rsid w:val="006B104B"/>
    <w:rsid w:val="007C2493"/>
    <w:rsid w:val="007D4526"/>
    <w:rsid w:val="008009D7"/>
    <w:rsid w:val="00853BA2"/>
    <w:rsid w:val="008B2D56"/>
    <w:rsid w:val="0091740F"/>
    <w:rsid w:val="00972D22"/>
    <w:rsid w:val="00973CB0"/>
    <w:rsid w:val="00986653"/>
    <w:rsid w:val="009A01C2"/>
    <w:rsid w:val="009B0DEB"/>
    <w:rsid w:val="00A1067A"/>
    <w:rsid w:val="00A11B04"/>
    <w:rsid w:val="00A246EC"/>
    <w:rsid w:val="00A367B6"/>
    <w:rsid w:val="00A615B3"/>
    <w:rsid w:val="00B019B2"/>
    <w:rsid w:val="00B25E68"/>
    <w:rsid w:val="00BB3AD0"/>
    <w:rsid w:val="00CC330D"/>
    <w:rsid w:val="00D21729"/>
    <w:rsid w:val="00D35E63"/>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510026939">
      <w:bodyDiv w:val="1"/>
      <w:marLeft w:val="0"/>
      <w:marRight w:val="0"/>
      <w:marTop w:val="0"/>
      <w:marBottom w:val="0"/>
      <w:divBdr>
        <w:top w:val="none" w:sz="0" w:space="0" w:color="auto"/>
        <w:left w:val="none" w:sz="0" w:space="0" w:color="auto"/>
        <w:bottom w:val="none" w:sz="0" w:space="0" w:color="auto"/>
        <w:right w:val="none" w:sz="0" w:space="0" w:color="auto"/>
      </w:divBdr>
    </w:div>
    <w:div w:id="1901859967">
      <w:bodyDiv w:val="1"/>
      <w:marLeft w:val="0"/>
      <w:marRight w:val="0"/>
      <w:marTop w:val="0"/>
      <w:marBottom w:val="0"/>
      <w:divBdr>
        <w:top w:val="none" w:sz="0" w:space="0" w:color="auto"/>
        <w:left w:val="none" w:sz="0" w:space="0" w:color="auto"/>
        <w:bottom w:val="none" w:sz="0" w:space="0" w:color="auto"/>
        <w:right w:val="none" w:sz="0" w:space="0" w:color="auto"/>
      </w:divBdr>
    </w:div>
    <w:div w:id="207612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76</TotalTime>
  <Pages>2</Pages>
  <Words>377</Words>
  <Characters>2151</Characters>
  <Application>Microsoft Office Word</Application>
  <DocSecurity>0</DocSecurity>
  <Lines>17</Lines>
  <Paragraphs>5</Paragraphs>
  <ScaleCrop>false</ScaleCrop>
  <Company>SNHU</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Okongwu650,Malachi</cp:lastModifiedBy>
  <cp:revision>11</cp:revision>
  <dcterms:created xsi:type="dcterms:W3CDTF">2022-05-05T12:40:00Z</dcterms:created>
  <dcterms:modified xsi:type="dcterms:W3CDTF">2025-05-16T20:25:00Z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